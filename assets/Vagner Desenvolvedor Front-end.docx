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>Vagner Santos</w:t>
      </w:r>
    </w:p>
    <w:p>
      <w:pPr>
        <w:pStyle w:val="Normal"/>
        <w:rPr/>
      </w:pPr>
      <w:r>
        <w:rPr/>
        <w:t>São Cristóvão - SE</w:t>
      </w:r>
      <w:r>
        <w:rPr>
          <w:lang w:val="pt-BR" w:bidi="pt-BR"/>
        </w:rPr>
        <w:t> | </w:t>
      </w:r>
      <w:r>
        <w:rPr/>
        <w:t>(79) 9 9945-8392</w:t>
      </w:r>
      <w:r>
        <w:rPr>
          <w:lang w:val="pt-BR" w:bidi="pt-BR"/>
        </w:rPr>
        <w:t> | </w:t>
      </w:r>
      <w:hyperlink r:id="rId2">
        <w:r>
          <w:rPr>
            <w:rStyle w:val="LinkdaInternet"/>
          </w:rPr>
          <w:t>vagner.devs@hotmail.com</w:t>
        </w:r>
      </w:hyperlink>
      <w:r>
        <w:rPr/>
        <w:t xml:space="preserve"> | </w:t>
      </w:r>
      <w:hyperlink r:id="rId3">
        <w:r>
          <w:rPr>
            <w:rStyle w:val="LinkdaInternet"/>
          </w:rPr>
          <w:t>linkedin.com/in/vagner0795</w:t>
        </w:r>
      </w:hyperlink>
      <w:r>
        <w:rPr>
          <w:rStyle w:val="Selectable-text"/>
        </w:rPr>
        <w:t xml:space="preserve"> | </w:t>
      </w:r>
      <w:hyperlink r:id="rId4">
        <w:r>
          <w:rPr>
            <w:rStyle w:val="LinkdaInternet"/>
          </w:rPr>
          <w:t>Github</w:t>
        </w:r>
      </w:hyperlink>
      <w:r>
        <w:rPr>
          <w:rStyle w:val="LinkdaInternet"/>
        </w:rPr>
        <w:t xml:space="preserve"> </w:t>
      </w:r>
      <w:r>
        <w:rPr>
          <w:rStyle w:val="LinkdaInternet"/>
        </w:rPr>
        <w:t>|</w:t>
      </w:r>
      <w:r>
        <w:rPr>
          <w:rStyle w:val="LinkdaInternet"/>
          <w:u w:val="none"/>
        </w:rPr>
        <w:t xml:space="preserve"> </w:t>
      </w:r>
      <w:hyperlink r:id="rId5">
        <w:r>
          <w:rPr>
            <w:rStyle w:val="LinkdaInternet"/>
            <w:u w:val="none"/>
          </w:rPr>
          <w:t>Portifolio</w:t>
        </w:r>
      </w:hyperlink>
    </w:p>
    <w:p>
      <w:pPr>
        <w:pStyle w:val="Ttulo1"/>
        <w:rPr/>
      </w:pPr>
      <w:r>
        <w:rPr/>
        <w:t>Perfil Profissional</w:t>
      </w:r>
    </w:p>
    <w:p>
      <w:pPr>
        <w:pStyle w:val="Normal"/>
        <w:jc w:val="both"/>
        <w:rPr/>
      </w:pPr>
      <w:r>
        <w:rPr>
          <w:rStyle w:val="Selectable-text"/>
        </w:rPr>
        <w:t>Desenvolvedor Frontend  com habilidades em HTML, CSS, Tailwind CSS, JavaScript, React e Node.js.  comprometido em entregar projetos web de alta qualidade. Dedicado ao trabalho em equipe e ao aprimoramento contínuo no campo do desenvolvimento web.</w:t>
      </w:r>
    </w:p>
    <w:p>
      <w:pPr>
        <w:pStyle w:val="Ttulo1"/>
        <w:rPr/>
      </w:pPr>
      <w:r>
        <w:rPr/>
        <w:t>Formação Acadêmica</w:t>
      </w:r>
    </w:p>
    <w:p>
      <w:pPr>
        <w:pStyle w:val="Ttulo2"/>
        <w:rPr>
          <w:caps w:val="false"/>
          <w:smallCaps w:val="false"/>
        </w:rPr>
      </w:pPr>
      <w:r>
        <w:rPr>
          <w:caps w:val="false"/>
          <w:smallCaps w:val="false"/>
        </w:rPr>
        <w:t xml:space="preserve">Formação Programador FullStack </w:t>
      </w:r>
      <w:r>
        <w:rPr>
          <w:caps w:val="false"/>
          <w:smallCaps w:val="false"/>
          <w:lang w:val="pt-BR" w:bidi="pt-BR"/>
        </w:rPr>
        <w:t>| </w:t>
      </w:r>
      <w:r>
        <w:rPr>
          <w:caps w:val="false"/>
          <w:smallCaps w:val="false"/>
          <w:color w:val="0B5294" w:themeColor="accent1" w:themeShade="bf"/>
        </w:rPr>
        <w:t>Dev Club</w:t>
      </w:r>
    </w:p>
    <w:p>
      <w:pPr>
        <w:pStyle w:val="ListBullet"/>
        <w:numPr>
          <w:ilvl w:val="0"/>
          <w:numId w:val="0"/>
        </w:numPr>
        <w:ind w:left="216" w:hanging="216"/>
        <w:rPr/>
      </w:pPr>
      <w:r>
        <w:rPr>
          <w:lang w:val="pt-BR" w:bidi="pt-BR"/>
        </w:rPr>
        <w:t>(2022 – 2023)</w:t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>
          <w:lang w:val="pt-BR" w:bidi="pt-BR"/>
        </w:rPr>
        <w:t>Habilidades:</w:t>
      </w:r>
    </w:p>
    <w:p>
      <w:pPr>
        <w:pStyle w:val="Normal"/>
        <w:jc w:val="both"/>
        <w:rPr/>
      </w:pPr>
      <w:r>
        <w:rPr/>
        <w:t>HTML5, CSS3, DESIGN RESPONSIVO, TAILWIND CSS , JAVASCRIPT, REACT.JS( Styled-components, axios, React-Hooks, etc..), NODE.JS(integração de API’s, API’s rest, Express),  GIT(Versionamento de Códigos, GitFlow ).</w:t>
      </w:r>
    </w:p>
    <w:p>
      <w:pPr>
        <w:pStyle w:val="Ttulo1"/>
        <w:rPr/>
      </w:pPr>
      <w:sdt>
        <w:sdtPr>
          <w:placeholder>
            <w:docPart w:val="14C8FBD3158C48A1A396D41A2516DFA7"/>
          </w:placeholder>
          <w:alias w:val="Experiência:"/>
          <w:tag w:val="Experiência:"/>
          <w:id w:val="1089971478"/>
          <w:showingPlcHdr/>
        </w:sdtPr>
        <w:sdtContent>
          <w:r>
            <w:rPr>
              <w:lang w:val="pt-BR" w:bidi="pt-BR"/>
            </w:rPr>
          </w:r>
          <w:r>
            <w:rPr>
              <w:lang w:val="pt-BR" w:bidi="pt-BR"/>
            </w:rPr>
            <w:t>Experiência</w:t>
          </w:r>
        </w:sdtContent>
      </w:sdt>
      <w:r>
        <w:rPr/>
        <w:t xml:space="preserve">  Profissional</w:t>
      </w:r>
    </w:p>
    <w:p>
      <w:pPr>
        <w:pStyle w:val="Ttulo2"/>
        <w:rPr/>
      </w:pPr>
      <w:r>
        <w:rPr>
          <w:caps w:val="false"/>
          <w:smallCaps w:val="false"/>
        </w:rPr>
        <w:t>Desenvolvedor de Front-End</w:t>
      </w:r>
      <w:r>
        <w:rPr>
          <w:caps w:val="false"/>
          <w:smallCaps w:val="false"/>
          <w:lang w:val="pt-BR" w:bidi="pt-BR"/>
        </w:rPr>
        <w:t> | </w:t>
      </w:r>
      <w:r>
        <w:rPr>
          <w:caps w:val="false"/>
          <w:smallCaps w:val="false"/>
          <w:color w:val="0B5294" w:themeColor="accent1" w:themeShade="bf"/>
        </w:rPr>
        <w:t>Freelancer</w:t>
      </w:r>
      <w:r>
        <w:rPr>
          <w:caps w:val="false"/>
          <w:smallCaps w:val="false"/>
          <w:lang w:val="pt-BR" w:bidi="pt-BR"/>
        </w:rPr>
        <w:t> </w:t>
      </w:r>
      <w:r>
        <w:rPr>
          <w:lang w:val="pt-BR" w:bidi="pt-BR"/>
        </w:rPr>
        <w:t>| </w:t>
      </w:r>
      <w:r>
        <w:rPr/>
        <w:t>ABRIL/2022 - ATUal</w:t>
      </w:r>
    </w:p>
    <w:p>
      <w:pPr>
        <w:pStyle w:val="ListBullet"/>
        <w:numPr>
          <w:ilvl w:val="0"/>
          <w:numId w:val="1"/>
        </w:numPr>
        <w:jc w:val="both"/>
        <w:rPr>
          <w:lang w:val="pt-BR" w:eastAsia="pt-BR"/>
        </w:rPr>
      </w:pPr>
      <w:r>
        <w:rPr>
          <w:lang w:val="pt-BR" w:eastAsia="pt-BR"/>
        </w:rPr>
        <w:t>Desenvolvedor Front-end com experiência no desenvolvimento de aplicações web usando tecnologias Front-end (HTML | CSS | Javascript | React | Git | Github)</w:t>
      </w:r>
    </w:p>
    <w:p>
      <w:pPr>
        <w:pStyle w:val="ListBullet"/>
        <w:numPr>
          <w:ilvl w:val="0"/>
          <w:numId w:val="0"/>
        </w:numPr>
        <w:ind w:left="216" w:hanging="0"/>
        <w:jc w:val="both"/>
        <w:rPr>
          <w:lang w:val="pt-BR" w:eastAsia="pt-BR"/>
        </w:rPr>
      </w:pPr>
      <w:r>
        <w:rPr>
          <w:lang w:val="pt-BR" w:eastAsia="pt-BR"/>
        </w:rPr>
      </w:r>
    </w:p>
    <w:p>
      <w:pPr>
        <w:pStyle w:val="ListBullet"/>
        <w:numPr>
          <w:ilvl w:val="0"/>
          <w:numId w:val="0"/>
        </w:numPr>
        <w:ind w:left="0" w:hanging="0"/>
        <w:jc w:val="both"/>
        <w:rPr>
          <w:b/>
          <w:bCs/>
          <w:lang w:val="pt-BR" w:eastAsia="pt-BR"/>
        </w:rPr>
      </w:pPr>
      <w:r>
        <w:rPr>
          <w:b/>
          <w:bCs/>
          <w:lang w:val="pt-BR" w:eastAsia="pt-BR"/>
        </w:rPr>
        <w:t xml:space="preserve">Tech Legion – Design Gráfico  → </w:t>
      </w:r>
      <w:hyperlink r:id="rId6">
        <w:r>
          <w:rPr>
            <w:rStyle w:val="LinkdaInternet"/>
            <w:b/>
            <w:bCs/>
            <w:lang w:val="pt-BR" w:eastAsia="pt-BR"/>
          </w:rPr>
          <w:t>Abrir</w:t>
        </w:r>
      </w:hyperlink>
    </w:p>
    <w:p>
      <w:pPr>
        <w:pStyle w:val="ListBullet"/>
        <w:numPr>
          <w:ilvl w:val="0"/>
          <w:numId w:val="1"/>
        </w:numPr>
        <w:jc w:val="both"/>
        <w:rPr>
          <w:lang w:val="pt-BR" w:eastAsia="pt-BR"/>
        </w:rPr>
      </w:pPr>
      <w:r>
        <w:rPr>
          <w:lang w:val="pt-BR" w:eastAsia="pt-BR"/>
        </w:rPr>
        <w:t>Landing Page desenvolvida usando HTML, CSS e JavaScript para empresa Tech Legion onde atuo como voluntário.</w:t>
      </w:r>
    </w:p>
    <w:p>
      <w:pPr>
        <w:pStyle w:val="ListBullet"/>
        <w:numPr>
          <w:ilvl w:val="0"/>
          <w:numId w:val="0"/>
        </w:numPr>
        <w:ind w:left="216" w:hanging="0"/>
        <w:jc w:val="both"/>
        <w:rPr>
          <w:lang w:val="pt-BR" w:eastAsia="pt-BR"/>
        </w:rPr>
      </w:pPr>
      <w:r>
        <w:rPr>
          <w:lang w:val="pt-BR" w:eastAsia="pt-BR"/>
        </w:rPr>
      </w:r>
    </w:p>
    <w:p>
      <w:pPr>
        <w:pStyle w:val="ListBullet"/>
        <w:numPr>
          <w:ilvl w:val="0"/>
          <w:numId w:val="0"/>
        </w:numPr>
        <w:ind w:left="0" w:hanging="0"/>
        <w:jc w:val="both"/>
        <w:rPr>
          <w:b/>
          <w:bCs/>
          <w:lang w:val="pt-BR" w:eastAsia="pt-BR"/>
        </w:rPr>
      </w:pPr>
      <w:r>
        <w:rPr>
          <w:b/>
          <w:bCs/>
          <w:lang w:val="pt-BR" w:eastAsia="pt-BR"/>
        </w:rPr>
        <w:t xml:space="preserve">Pokedex  → </w:t>
      </w:r>
      <w:hyperlink r:id="rId7">
        <w:r>
          <w:rPr>
            <w:rStyle w:val="LinkdaInternet"/>
            <w:b/>
            <w:bCs/>
            <w:lang w:val="pt-BR" w:eastAsia="pt-BR"/>
          </w:rPr>
          <w:t>Abrir</w:t>
        </w:r>
      </w:hyperlink>
    </w:p>
    <w:p>
      <w:pPr>
        <w:pStyle w:val="ListBullet"/>
        <w:numPr>
          <w:ilvl w:val="0"/>
          <w:numId w:val="1"/>
        </w:numPr>
        <w:jc w:val="both"/>
        <w:rPr>
          <w:lang w:val="pt-BR" w:eastAsia="pt-BR"/>
        </w:rPr>
      </w:pPr>
      <w:r>
        <w:rPr>
          <w:lang w:val="pt-BR" w:eastAsia="pt-BR"/>
        </w:rPr>
        <w:t>O projeto Pokedex tem o objetivo de comsumir uma API e retornar o nome, imagem e tipo do Pokémon;</w:t>
      </w:r>
    </w:p>
    <w:p>
      <w:pPr>
        <w:pStyle w:val="ListBullet"/>
        <w:numPr>
          <w:ilvl w:val="0"/>
          <w:numId w:val="0"/>
        </w:numPr>
        <w:ind w:left="216" w:hanging="0"/>
        <w:jc w:val="both"/>
        <w:rPr>
          <w:lang w:val="pt-BR" w:eastAsia="pt-BR"/>
        </w:rPr>
      </w:pPr>
      <w:r>
        <w:rPr>
          <w:lang w:val="pt-BR" w:eastAsia="pt-BR"/>
        </w:rPr>
      </w:r>
    </w:p>
    <w:p>
      <w:pPr>
        <w:pStyle w:val="ListBullet"/>
        <w:numPr>
          <w:ilvl w:val="0"/>
          <w:numId w:val="0"/>
        </w:numPr>
        <w:ind w:left="0" w:hanging="0"/>
        <w:jc w:val="both"/>
        <w:rPr>
          <w:b/>
          <w:bCs/>
          <w:lang w:val="pt-BR" w:eastAsia="pt-BR"/>
        </w:rPr>
      </w:pPr>
      <w:r>
        <w:rPr>
          <w:b/>
          <w:bCs/>
          <w:lang w:val="pt-BR" w:eastAsia="pt-BR"/>
        </w:rPr>
        <w:t xml:space="preserve">Conversor de Valores  → </w:t>
      </w:r>
      <w:hyperlink r:id="rId8">
        <w:r>
          <w:rPr>
            <w:rStyle w:val="LinkdaInternet"/>
            <w:b/>
            <w:bCs/>
            <w:lang w:val="pt-BR" w:eastAsia="pt-BR"/>
          </w:rPr>
          <w:t>Abrir</w:t>
        </w:r>
      </w:hyperlink>
    </w:p>
    <w:p>
      <w:pPr>
        <w:pStyle w:val="ListBullet"/>
        <w:numPr>
          <w:ilvl w:val="0"/>
          <w:numId w:val="1"/>
        </w:numPr>
        <w:jc w:val="both"/>
        <w:rPr>
          <w:lang w:val="pt-BR" w:eastAsia="pt-BR"/>
        </w:rPr>
      </w:pPr>
      <w:r>
        <w:rPr>
          <w:lang w:val="pt-BR" w:eastAsia="pt-BR"/>
        </w:rPr>
        <w:t>O projeto trata-se de um conversor de valores usando HTML, CSS, JavaScript e API.</w:t>
      </w:r>
    </w:p>
    <w:p>
      <w:pPr>
        <w:pStyle w:val="ListBullet"/>
        <w:numPr>
          <w:ilvl w:val="0"/>
          <w:numId w:val="0"/>
        </w:numPr>
        <w:ind w:left="216" w:hanging="0"/>
        <w:jc w:val="both"/>
        <w:rPr>
          <w:lang w:val="pt-BR" w:eastAsia="pt-BR"/>
        </w:rPr>
      </w:pPr>
      <w:r>
        <w:rPr>
          <w:lang w:val="pt-BR" w:eastAsia="pt-BR"/>
        </w:rPr>
      </w:r>
    </w:p>
    <w:p>
      <w:pPr>
        <w:pStyle w:val="ListBullet"/>
        <w:numPr>
          <w:ilvl w:val="0"/>
          <w:numId w:val="0"/>
        </w:numPr>
        <w:ind w:left="0" w:hanging="0"/>
        <w:jc w:val="both"/>
        <w:rPr>
          <w:b/>
          <w:bCs/>
          <w:lang w:val="pt-BR" w:eastAsia="pt-BR"/>
        </w:rPr>
      </w:pPr>
      <w:r>
        <w:rPr>
          <w:b/>
          <w:bCs/>
          <w:lang w:val="pt-BR" w:eastAsia="pt-BR"/>
        </w:rPr>
        <w:t xml:space="preserve">PlayStation Store  → </w:t>
      </w:r>
      <w:hyperlink r:id="rId9">
        <w:r>
          <w:rPr>
            <w:rStyle w:val="LinkdaInternet"/>
            <w:b/>
            <w:bCs/>
            <w:lang w:val="pt-BR" w:eastAsia="pt-BR"/>
          </w:rPr>
          <w:t>Abrir</w:t>
        </w:r>
      </w:hyperlink>
    </w:p>
    <w:p>
      <w:pPr>
        <w:pStyle w:val="ListBullet"/>
        <w:numPr>
          <w:ilvl w:val="0"/>
          <w:numId w:val="1"/>
        </w:numPr>
        <w:jc w:val="both"/>
        <w:rPr>
          <w:lang w:val="pt-BR" w:eastAsia="pt-BR"/>
        </w:rPr>
      </w:pPr>
      <w:r>
        <w:rPr>
          <w:lang w:val="pt-BR" w:eastAsia="pt-BR"/>
        </w:rPr>
        <w:t>O projeto é uma página de vendas usando: HTML, CSS, JavaScript e Responsividade;</w:t>
      </w:r>
    </w:p>
    <w:p>
      <w:pPr>
        <w:pStyle w:val="ListBullet"/>
        <w:numPr>
          <w:ilvl w:val="0"/>
          <w:numId w:val="0"/>
        </w:numPr>
        <w:ind w:left="216" w:hanging="0"/>
        <w:jc w:val="both"/>
        <w:rPr>
          <w:lang w:val="pt-BR" w:eastAsia="pt-BR"/>
        </w:rPr>
      </w:pPr>
      <w:r>
        <w:rPr>
          <w:lang w:val="pt-BR" w:eastAsia="pt-BR"/>
        </w:rPr>
      </w:r>
    </w:p>
    <w:p>
      <w:pPr>
        <w:pStyle w:val="ListBullet"/>
        <w:numPr>
          <w:ilvl w:val="0"/>
          <w:numId w:val="0"/>
        </w:numPr>
        <w:ind w:left="0" w:hanging="0"/>
        <w:jc w:val="both"/>
        <w:rPr>
          <w:b/>
          <w:bCs/>
          <w:lang w:val="pt-BR" w:eastAsia="pt-BR"/>
        </w:rPr>
      </w:pPr>
      <w:r>
        <w:rPr>
          <w:b/>
          <w:bCs/>
          <w:lang w:val="pt-BR" w:eastAsia="pt-BR"/>
        </w:rPr>
        <w:t xml:space="preserve">Os Super Onze  →  </w:t>
      </w:r>
      <w:hyperlink r:id="rId10">
        <w:r>
          <w:rPr>
            <w:rStyle w:val="LinkdaInternet"/>
            <w:b/>
            <w:bCs/>
            <w:lang w:val="pt-BR" w:eastAsia="pt-BR"/>
          </w:rPr>
          <w:t>Abrir</w:t>
        </w:r>
      </w:hyperlink>
    </w:p>
    <w:p>
      <w:pPr>
        <w:pStyle w:val="ListBullet"/>
        <w:numPr>
          <w:ilvl w:val="0"/>
          <w:numId w:val="1"/>
        </w:numPr>
        <w:jc w:val="both"/>
        <w:rPr>
          <w:lang w:val="pt-BR" w:eastAsia="pt-BR"/>
        </w:rPr>
      </w:pPr>
      <w:r>
        <w:rPr>
          <w:lang w:val="pt-BR" w:eastAsia="pt-BR"/>
        </w:rPr>
        <w:t>O projeto é uma página de Login usando: HTML, CSS e Responsividade;</w:t>
      </w:r>
    </w:p>
    <w:p>
      <w:pPr>
        <w:pStyle w:val="Ttulo2"/>
        <w:rPr/>
      </w:pPr>
      <w:r>
        <w:rPr>
          <w:caps w:val="false"/>
          <w:smallCaps w:val="false"/>
        </w:rPr>
        <w:t>Promotor de Vendas</w:t>
      </w:r>
      <w:r>
        <w:rPr>
          <w:caps w:val="false"/>
          <w:smallCaps w:val="false"/>
          <w:lang w:val="pt-BR" w:bidi="pt-BR"/>
        </w:rPr>
        <w:t> | </w:t>
      </w:r>
      <w:r>
        <w:rPr>
          <w:caps w:val="false"/>
          <w:smallCaps w:val="false"/>
          <w:color w:val="0B5294" w:themeColor="accent1" w:themeShade="bf"/>
        </w:rPr>
        <w:t>Brisanet Telecomunicações</w:t>
      </w:r>
      <w:r>
        <w:rPr>
          <w:caps w:val="false"/>
          <w:smallCaps w:val="false"/>
          <w:color w:val="0B5294" w:themeColor="accent1" w:themeShade="bf"/>
          <w:lang w:val="pt-BR" w:bidi="pt-BR"/>
        </w:rPr>
        <w:t> </w:t>
      </w:r>
      <w:r>
        <w:rPr>
          <w:lang w:val="pt-BR" w:bidi="pt-BR"/>
        </w:rPr>
        <w:t>| </w:t>
      </w:r>
      <w:r>
        <w:rPr/>
        <w:t>dezembro/2021 – março/2022</w:t>
      </w:r>
    </w:p>
    <w:p>
      <w:pPr>
        <w:pStyle w:val="ListBullet"/>
        <w:numPr>
          <w:ilvl w:val="0"/>
          <w:numId w:val="1"/>
        </w:numPr>
        <w:jc w:val="both"/>
        <w:rPr>
          <w:lang w:val="pt-BR" w:eastAsia="pt-BR"/>
        </w:rPr>
      </w:pPr>
      <w:r>
        <w:rPr>
          <w:lang w:val="pt-BR" w:eastAsia="pt-BR"/>
        </w:rPr>
        <w:t xml:space="preserve">Responsável pela venda de planos de internet Banda larga. </w:t>
      </w:r>
    </w:p>
    <w:p>
      <w:pPr>
        <w:pStyle w:val="ListBullet"/>
        <w:numPr>
          <w:ilvl w:val="0"/>
          <w:numId w:val="1"/>
        </w:numPr>
        <w:jc w:val="both"/>
        <w:rPr>
          <w:lang w:val="pt-BR" w:eastAsia="pt-BR"/>
        </w:rPr>
      </w:pPr>
      <w:r>
        <w:rPr>
          <w:lang w:val="pt-BR" w:eastAsia="pt-BR"/>
        </w:rPr>
        <w:t xml:space="preserve">Entrega de Panfletos informativos com planos e disponíveis e valores. </w:t>
      </w:r>
    </w:p>
    <w:p>
      <w:pPr>
        <w:pStyle w:val="ListBullet"/>
        <w:numPr>
          <w:ilvl w:val="0"/>
          <w:numId w:val="1"/>
        </w:numPr>
        <w:spacing w:before="0" w:after="240"/>
        <w:contextualSpacing/>
        <w:jc w:val="both"/>
        <w:rPr>
          <w:lang w:val="pt-BR" w:eastAsia="pt-BR"/>
        </w:rPr>
      </w:pPr>
      <w:r>
        <w:rPr>
          <w:lang w:val="pt-BR" w:eastAsia="pt-BR"/>
        </w:rPr>
        <w:t>Cadastro de novos clientes.</w:t>
      </w:r>
    </w:p>
    <w:sectPr>
      <w:footerReference w:type="default" r:id="rId11"/>
      <w:type w:val="nextPage"/>
      <w:pgSz w:w="11906" w:h="16838"/>
      <w:pgMar w:left="1152" w:right="1152" w:gutter="0" w:header="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</w:instrText>
    </w:r>
    <w:r>
      <w:rPr>
        <w:lang w:val="pt-BR" w:bidi="pt-BR"/>
      </w:rPr>
      <w:fldChar w:fldCharType="separate"/>
    </w:r>
    <w:r>
      <w:rPr>
        <w:lang w:val="pt-BR" w:bidi="pt-BR"/>
      </w:rPr>
      <w:t>2</w:t>
    </w:r>
    <w:r>
      <w:rPr>
        <w:lang w:val="pt-BR" w:bidi="pt-B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 w:val="22"/>
        <w:szCs w:val="22"/>
        <w:lang w:val="pt-P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pt-PT" w:eastAsia="ja-JP" w:bidi="ar-SA"/>
    </w:rPr>
  </w:style>
  <w:style w:type="paragraph" w:styleId="Ttulo1">
    <w:name w:val="Heading 1"/>
    <w:basedOn w:val="Normal"/>
    <w:link w:val="Ttulo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0B5294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val="0B5294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112F51" w:themeColor="text2" w:themeShade="bf"/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sid w:val="00681034"/>
    <w:rPr>
      <w:color w:val="0B5294" w:themeColor="accent1" w:themeShade="bf"/>
    </w:rPr>
  </w:style>
  <w:style w:type="character" w:styleId="Ttulo1Char" w:customStyle="1">
    <w:name w:val="Título 1 Char"/>
    <w:basedOn w:val="DefaultParagraphFont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0B5294" w:themeColor="accent1" w:themeShade="bf"/>
      <w:sz w:val="28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0B5294" w:themeColor="accent1" w:themeShade="bf"/>
      <w:spacing w:val="5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Pr>
      <w:i/>
      <w:iCs/>
      <w:color w:val="0B5294" w:themeColor="accent1" w:themeShade="bf"/>
    </w:rPr>
  </w:style>
  <w:style w:type="character" w:styleId="Linkdainternetvisitado">
    <w:name w:val="FollowedHyperlink"/>
    <w:basedOn w:val="DefaultParagraphFont"/>
    <w:uiPriority w:val="99"/>
    <w:semiHidden/>
    <w:unhideWhenUsed/>
    <w:rsid w:val="00e83e4b"/>
    <w:rPr>
      <w:color w:val="54A738" w:themeColor="accent5" w:themeShade="bf"/>
      <w:u w:val="single"/>
    </w:rPr>
  </w:style>
  <w:style w:type="character" w:styleId="LinkdaInternet">
    <w:name w:val="Hyperlink"/>
    <w:basedOn w:val="DefaultParagraphFont"/>
    <w:uiPriority w:val="99"/>
    <w:unhideWhenUsed/>
    <w:rsid w:val="00e83e4b"/>
    <w:rPr>
      <w:color w:val="0B5294" w:themeColor="accent1" w:themeShade="bf"/>
      <w:u w:val="single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tulo8Char" w:customStyle="1">
    <w:name w:val="Título 8 Char"/>
    <w:basedOn w:val="DefaultParagraphFont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28220f"/>
    <w:rPr>
      <w:szCs w:val="20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1a85"/>
    <w:rPr>
      <w:color w:val="605E5C"/>
      <w:shd w:fill="E1DFDD" w:val="clear"/>
    </w:rPr>
  </w:style>
  <w:style w:type="character" w:styleId="Selectable-text" w:customStyle="1">
    <w:name w:val="selectable-text"/>
    <w:basedOn w:val="DefaultParagraphFont"/>
    <w:qFormat/>
    <w:rsid w:val="005a1a85"/>
    <w:rPr/>
  </w:style>
  <w:style w:type="character" w:styleId="Selectable-text1" w:customStyle="1">
    <w:name w:val="selectable-text1"/>
    <w:basedOn w:val="DefaultParagraphFont"/>
    <w:qFormat/>
    <w:rsid w:val="00901656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link w:val="TtuloChar"/>
    <w:uiPriority w:val="1"/>
    <w:qFormat/>
    <w:rsid w:val="00c61f8e"/>
    <w:pPr>
      <w:pBdr>
        <w:bottom w:val="single" w:sz="12" w:space="4" w:color="0F6FC6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0B5294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spacing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81034"/>
    <w:pPr>
      <w:spacing w:before="0" w:after="0"/>
      <w:jc w:val="right"/>
    </w:pPr>
    <w:rPr>
      <w:color w:val="0B5294" w:themeColor="accent1" w:themeShade="bf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0B5294"/>
        <w:bottom w:val="single" w:sz="4" w:space="10" w:color="0B5294"/>
      </w:pBdr>
      <w:spacing w:before="360" w:after="360"/>
      <w:ind w:left="864" w:right="864" w:hanging="0"/>
      <w:jc w:val="center"/>
    </w:pPr>
    <w:rPr>
      <w:i/>
      <w:iCs/>
      <w:color w:val="0B5294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0F6FC6"/>
        <w:left w:val="single" w:sz="2" w:space="10" w:color="0F6FC6"/>
        <w:bottom w:val="single" w:sz="2" w:space="10" w:color="0F6FC6"/>
        <w:right w:val="single" w:sz="2" w:space="10" w:color="0F6FC6"/>
      </w:pBdr>
      <w:ind w:left="1152" w:right="1152" w:hanging="0"/>
    </w:pPr>
    <w:rPr>
      <w:i/>
      <w:iCs/>
      <w:color w:val="0B5294" w:themeColor="accent1" w:themeShade="bf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8220f"/>
    <w:pPr/>
    <w:rPr>
      <w:b/>
      <w:bCs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Notaderodap">
    <w:name w:val="Footnote Text"/>
    <w:basedOn w:val="Normal"/>
    <w:link w:val="Textodenotaderodap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odemacro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pt-PT" w:eastAsia="ja-JP" w:bidi="ar-SA"/>
    </w:rPr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agner.devs@hotmail.com" TargetMode="External"/><Relationship Id="rId3" Type="http://schemas.openxmlformats.org/officeDocument/2006/relationships/hyperlink" Target="https://www.linkedin.com/in/vagner0795/" TargetMode="External"/><Relationship Id="rId4" Type="http://schemas.openxmlformats.org/officeDocument/2006/relationships/hyperlink" Target="https://github.com/vagner0795" TargetMode="External"/><Relationship Id="rId5" Type="http://schemas.openxmlformats.org/officeDocument/2006/relationships/hyperlink" Target="https://vagner0795.github.io/portifolio" TargetMode="External"/><Relationship Id="rId6" Type="http://schemas.openxmlformats.org/officeDocument/2006/relationships/hyperlink" Target="https://vagner0795.github.io/lp-design-grafico" TargetMode="External"/><Relationship Id="rId7" Type="http://schemas.openxmlformats.org/officeDocument/2006/relationships/hyperlink" Target="https://vagner0795.github.io/pokedex-Dio" TargetMode="External"/><Relationship Id="rId8" Type="http://schemas.openxmlformats.org/officeDocument/2006/relationships/hyperlink" Target="https://vagner0795.github.io/convert-money" TargetMode="External"/><Relationship Id="rId9" Type="http://schemas.openxmlformats.org/officeDocument/2006/relationships/hyperlink" Target="https://vagner0795.github.io/Landing-Page-PlayStation-Store" TargetMode="External"/><Relationship Id="rId10" Type="http://schemas.openxmlformats.org/officeDocument/2006/relationships/hyperlink" Target="https://vagner0795.github.io/Login-page-Inazuma-Eleven" TargetMode="Externa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C8FBD3158C48A1A396D41A2516D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24571-A295-4931-97D4-F7E4B248C463}"/>
      </w:docPartPr>
      <w:docPartBody>
        <w:p w:rsidR="00000000" w:rsidRDefault="007A64B0" w:rsidP="007A64B0">
          <w:pPr>
            <w:pStyle w:val="14C8FBD3158C48A1A396D41A2516DFA7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B0"/>
    <w:rsid w:val="007A64B0"/>
    <w:rsid w:val="00ED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09F5747894D4F5CA77AA358EE5CEE35">
    <w:name w:val="809F5747894D4F5CA77AA358EE5CEE35"/>
  </w:style>
  <w:style w:type="paragraph" w:customStyle="1" w:styleId="D905ADEA4A3B4F7583183F01A018A284">
    <w:name w:val="D905ADEA4A3B4F7583183F01A018A284"/>
  </w:style>
  <w:style w:type="paragraph" w:customStyle="1" w:styleId="3DA2A29E2582417BA0C4BD45D57FCC68">
    <w:name w:val="3DA2A29E2582417BA0C4BD45D57FCC68"/>
  </w:style>
  <w:style w:type="paragraph" w:customStyle="1" w:styleId="922F5F9CF8414525866657CFC7E31352">
    <w:name w:val="922F5F9CF8414525866657CFC7E31352"/>
  </w:style>
  <w:style w:type="paragraph" w:customStyle="1" w:styleId="2A3CCC2A80E748A4AD722DB75CF11D4D">
    <w:name w:val="2A3CCC2A80E748A4AD722DB75CF11D4D"/>
  </w:style>
  <w:style w:type="paragraph" w:customStyle="1" w:styleId="9AD9F8B8513F4D86ACD1A4F41A1BF32E">
    <w:name w:val="9AD9F8B8513F4D86ACD1A4F41A1BF32E"/>
  </w:style>
  <w:style w:type="paragraph" w:customStyle="1" w:styleId="1D982EC6ACB64FA0A8F15ABA09B6346F">
    <w:name w:val="1D982EC6ACB64FA0A8F15ABA09B6346F"/>
  </w:style>
  <w:style w:type="paragraph" w:customStyle="1" w:styleId="851071DFE0DD4EC4B67959649792A988">
    <w:name w:val="851071DFE0DD4EC4B67959649792A988"/>
  </w:style>
  <w:style w:type="paragraph" w:customStyle="1" w:styleId="C24DA23921FB4A90A41C8EA422CAAFC5">
    <w:name w:val="C24DA23921FB4A90A41C8EA422CAAFC5"/>
  </w:style>
  <w:style w:type="paragraph" w:customStyle="1" w:styleId="F8C85E3FEB7140048C46EFC48112FC7D">
    <w:name w:val="F8C85E3FEB7140048C46EFC48112FC7D"/>
  </w:style>
  <w:style w:type="paragraph" w:customStyle="1" w:styleId="845D30A1538D45ECB3C236999D84B989">
    <w:name w:val="845D30A1538D45ECB3C236999D84B989"/>
  </w:style>
  <w:style w:type="paragraph" w:customStyle="1" w:styleId="7DA53AD9EDDA4BF4AE5729DC031FD589">
    <w:name w:val="7DA53AD9EDDA4BF4AE5729DC031FD589"/>
  </w:style>
  <w:style w:type="paragraph" w:customStyle="1" w:styleId="38706B10D3A042B4AFBC524F7146FED3">
    <w:name w:val="38706B10D3A042B4AFBC524F7146FED3"/>
  </w:style>
  <w:style w:type="paragraph" w:customStyle="1" w:styleId="6AD2A79A216C49C39A4938799F9488B9">
    <w:name w:val="6AD2A79A216C49C39A4938799F9488B9"/>
  </w:style>
  <w:style w:type="paragraph" w:customStyle="1" w:styleId="8FC8C45C31AA425AB269D85F570E5D44">
    <w:name w:val="8FC8C45C31AA425AB269D85F570E5D44"/>
  </w:style>
  <w:style w:type="paragraph" w:customStyle="1" w:styleId="442849321FA24E74AA926337BF561273">
    <w:name w:val="442849321FA24E74AA926337BF561273"/>
  </w:style>
  <w:style w:type="paragraph" w:customStyle="1" w:styleId="256392F238AE4895A27166B0093081CF">
    <w:name w:val="256392F238AE4895A27166B0093081CF"/>
  </w:style>
  <w:style w:type="paragraph" w:customStyle="1" w:styleId="0969EACA15904A97BC0DF157F070656F">
    <w:name w:val="0969EACA15904A97BC0DF157F070656F"/>
  </w:style>
  <w:style w:type="paragraph" w:customStyle="1" w:styleId="91CC31A3BD4B4D43A9CA84779A5BAEBF">
    <w:name w:val="91CC31A3BD4B4D43A9CA84779A5BAEBF"/>
  </w:style>
  <w:style w:type="paragraph" w:customStyle="1" w:styleId="1AABB180C28642A88CD90F3764BCEC73">
    <w:name w:val="1AABB180C28642A88CD90F3764BCEC73"/>
  </w:style>
  <w:style w:type="paragraph" w:customStyle="1" w:styleId="4B643F0427BF48BAB4AA50D88EA1D862">
    <w:name w:val="4B643F0427BF48BAB4AA50D88EA1D862"/>
  </w:style>
  <w:style w:type="paragraph" w:customStyle="1" w:styleId="E274344AB15547E8BEC15B12F05B8D77">
    <w:name w:val="E274344AB15547E8BEC15B12F05B8D77"/>
  </w:style>
  <w:style w:type="paragraph" w:customStyle="1" w:styleId="E0E0DC73A9C34EEC99D6F92855CAA350">
    <w:name w:val="E0E0DC73A9C34EEC99D6F92855CAA350"/>
  </w:style>
  <w:style w:type="paragraph" w:customStyle="1" w:styleId="45D4F37567314A93B62A3EB936BC7B9E">
    <w:name w:val="45D4F37567314A93B62A3EB936BC7B9E"/>
  </w:style>
  <w:style w:type="paragraph" w:customStyle="1" w:styleId="29E05865AC0B43849D664A06B81FAEFF">
    <w:name w:val="29E05865AC0B43849D664A06B81FAEFF"/>
  </w:style>
  <w:style w:type="paragraph" w:customStyle="1" w:styleId="DDF1082A65AF4A9392F1B50D5B628F78">
    <w:name w:val="DDF1082A65AF4A9392F1B50D5B628F78"/>
  </w:style>
  <w:style w:type="paragraph" w:customStyle="1" w:styleId="0B6EF2A07BA14A53B4DE35E7A2F147B2">
    <w:name w:val="0B6EF2A07BA14A53B4DE35E7A2F147B2"/>
  </w:style>
  <w:style w:type="paragraph" w:customStyle="1" w:styleId="8B1536DEEA9E4D51AA6DC4629068FFAE">
    <w:name w:val="8B1536DEEA9E4D51AA6DC4629068FFAE"/>
  </w:style>
  <w:style w:type="paragraph" w:customStyle="1" w:styleId="CFAFEF1C3FD8441CB6F20E4A913E5C30">
    <w:name w:val="CFAFEF1C3FD8441CB6F20E4A913E5C30"/>
  </w:style>
  <w:style w:type="paragraph" w:customStyle="1" w:styleId="CFE0F08964C24C32A83CD67EBA6DED8C">
    <w:name w:val="CFE0F08964C24C32A83CD67EBA6DED8C"/>
  </w:style>
  <w:style w:type="paragraph" w:customStyle="1" w:styleId="398F11AB19E4471F91DB745FD58D601A">
    <w:name w:val="398F11AB19E4471F91DB745FD58D601A"/>
  </w:style>
  <w:style w:type="paragraph" w:customStyle="1" w:styleId="F95A3315D14841198C08F38641E74221">
    <w:name w:val="F95A3315D14841198C08F38641E74221"/>
  </w:style>
  <w:style w:type="paragraph" w:customStyle="1" w:styleId="253CC8304DC544088CFE41063ABC5614">
    <w:name w:val="253CC8304DC544088CFE41063ABC5614"/>
  </w:style>
  <w:style w:type="paragraph" w:customStyle="1" w:styleId="14C8FBD3158C48A1A396D41A2516DFA7">
    <w:name w:val="14C8FBD3158C48A1A396D41A2516DFA7"/>
    <w:rsid w:val="007A64B0"/>
  </w:style>
  <w:style w:type="paragraph" w:customStyle="1" w:styleId="2A67FDF0FC564252BC8FBD1C2838A8CE">
    <w:name w:val="2A67FDF0FC564252BC8FBD1C2838A8CE"/>
    <w:rsid w:val="007A64B0"/>
  </w:style>
  <w:style w:type="paragraph" w:customStyle="1" w:styleId="46E230D7B60E49F7942400F45F5222C3">
    <w:name w:val="46E230D7B60E49F7942400F45F5222C3"/>
    <w:rsid w:val="007A64B0"/>
  </w:style>
  <w:style w:type="paragraph" w:customStyle="1" w:styleId="344838F7B4454A2E90B0646162E27CEF">
    <w:name w:val="344838F7B4454A2E90B0646162E27CEF"/>
    <w:rsid w:val="007A64B0"/>
  </w:style>
  <w:style w:type="paragraph" w:customStyle="1" w:styleId="28E437D8719348308C372EB70D5A2811">
    <w:name w:val="28E437D8719348308C372EB70D5A2811"/>
    <w:rsid w:val="007A64B0"/>
  </w:style>
  <w:style w:type="paragraph" w:customStyle="1" w:styleId="48F68E957E4A4BA0BA695A1106A4053F">
    <w:name w:val="48F68E957E4A4BA0BA695A1106A4053F"/>
    <w:rsid w:val="007A64B0"/>
  </w:style>
  <w:style w:type="paragraph" w:customStyle="1" w:styleId="984C914CD90540F4B49D3C44243C8D20">
    <w:name w:val="984C914CD90540F4B49D3C44243C8D20"/>
    <w:rsid w:val="007A64B0"/>
  </w:style>
  <w:style w:type="paragraph" w:customStyle="1" w:styleId="C917D9BA4A98489AA8F55F6E43DDF463">
    <w:name w:val="C917D9BA4A98489AA8F55F6E43DDF463"/>
    <w:rsid w:val="007A64B0"/>
  </w:style>
  <w:style w:type="paragraph" w:customStyle="1" w:styleId="CE3D2BFE282043F9ABF3E5F7D344CF1E">
    <w:name w:val="CE3D2BFE282043F9ABF3E5F7D344CF1E"/>
    <w:rsid w:val="007A64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79</TotalTime>
  <Application>LibreOffice/7.5.0.3$Windows_X86_64 LibreOffice_project/c21113d003cd3efa8c53188764377a8272d9d6de</Application>
  <AppVersion>15.0000</AppVersion>
  <Pages>1</Pages>
  <Words>264</Words>
  <Characters>1490</Characters>
  <CharactersWithSpaces>1734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2023-05-21T23:06:00Z</dcterms:created>
  <dc:creator>Rayca Batista</dc:creator>
  <dc:description/>
  <dc:language>pt-BR</dc:language>
  <cp:lastModifiedBy/>
  <dcterms:modified xsi:type="dcterms:W3CDTF">2023-07-25T10:09:31Z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